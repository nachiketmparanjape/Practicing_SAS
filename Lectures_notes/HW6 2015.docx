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B18" w:rsidRPr="003E742C" w:rsidRDefault="00BC3D73">
      <w:pPr>
        <w:rPr>
          <w:b/>
          <w:sz w:val="22"/>
          <w:szCs w:val="22"/>
        </w:rPr>
      </w:pPr>
      <w:bookmarkStart w:id="0" w:name="_GoBack"/>
      <w:bookmarkEnd w:id="0"/>
      <w:r w:rsidRPr="003E742C">
        <w:rPr>
          <w:b/>
          <w:sz w:val="22"/>
          <w:szCs w:val="22"/>
        </w:rPr>
        <w:t>STAT 6740</w:t>
      </w:r>
    </w:p>
    <w:p w:rsidR="00BC3D73" w:rsidRDefault="00BC3D73">
      <w:pPr>
        <w:rPr>
          <w:b/>
          <w:sz w:val="22"/>
          <w:szCs w:val="22"/>
        </w:rPr>
      </w:pPr>
      <w:r w:rsidRPr="003E742C">
        <w:rPr>
          <w:b/>
          <w:sz w:val="22"/>
          <w:szCs w:val="22"/>
        </w:rPr>
        <w:t xml:space="preserve">Homework </w:t>
      </w:r>
      <w:r w:rsidR="0073779F">
        <w:rPr>
          <w:b/>
          <w:sz w:val="22"/>
          <w:szCs w:val="22"/>
        </w:rPr>
        <w:t>6</w:t>
      </w:r>
    </w:p>
    <w:p w:rsidR="00FB7F1B" w:rsidRDefault="000949E9">
      <w:pPr>
        <w:rPr>
          <w:b/>
          <w:sz w:val="22"/>
          <w:szCs w:val="22"/>
        </w:rPr>
      </w:pPr>
      <w:r>
        <w:rPr>
          <w:b/>
          <w:sz w:val="22"/>
          <w:szCs w:val="22"/>
        </w:rPr>
        <w:t>Autumn 2015</w:t>
      </w:r>
    </w:p>
    <w:p w:rsidR="00FB7F1B" w:rsidRPr="003E742C" w:rsidRDefault="00FB7F1B">
      <w:pPr>
        <w:rPr>
          <w:b/>
          <w:sz w:val="22"/>
          <w:szCs w:val="22"/>
        </w:rPr>
      </w:pPr>
    </w:p>
    <w:p w:rsidR="00BC3D73" w:rsidRPr="003E742C" w:rsidRDefault="00BC3D73">
      <w:pPr>
        <w:rPr>
          <w:b/>
          <w:sz w:val="22"/>
          <w:szCs w:val="22"/>
        </w:rPr>
      </w:pPr>
    </w:p>
    <w:p w:rsidR="009F625B" w:rsidRDefault="00E85992" w:rsidP="009F625B">
      <w:pPr>
        <w:pStyle w:val="ListParagraph"/>
        <w:numPr>
          <w:ilvl w:val="0"/>
          <w:numId w:val="2"/>
        </w:numPr>
        <w:ind w:left="360"/>
        <w:rPr>
          <w:sz w:val="22"/>
          <w:szCs w:val="22"/>
        </w:rPr>
      </w:pPr>
      <w:r w:rsidRPr="003E742C">
        <w:rPr>
          <w:sz w:val="22"/>
          <w:szCs w:val="22"/>
        </w:rPr>
        <w:t xml:space="preserve">Recall the </w:t>
      </w:r>
      <w:r w:rsidR="00B651F8">
        <w:rPr>
          <w:sz w:val="22"/>
          <w:szCs w:val="22"/>
        </w:rPr>
        <w:t>college and university data</w:t>
      </w:r>
      <w:r w:rsidRPr="003E742C">
        <w:rPr>
          <w:sz w:val="22"/>
          <w:szCs w:val="22"/>
        </w:rPr>
        <w:t xml:space="preserve"> from </w:t>
      </w:r>
      <w:proofErr w:type="spellStart"/>
      <w:r w:rsidR="003C4309">
        <w:rPr>
          <w:sz w:val="22"/>
          <w:szCs w:val="22"/>
        </w:rPr>
        <w:t>H</w:t>
      </w:r>
      <w:r w:rsidRPr="003E742C">
        <w:rPr>
          <w:sz w:val="22"/>
          <w:szCs w:val="22"/>
        </w:rPr>
        <w:t>omework</w:t>
      </w:r>
      <w:r w:rsidR="003C4309">
        <w:rPr>
          <w:sz w:val="22"/>
          <w:szCs w:val="22"/>
        </w:rPr>
        <w:t>s</w:t>
      </w:r>
      <w:proofErr w:type="spellEnd"/>
      <w:r w:rsidRPr="003E742C">
        <w:rPr>
          <w:sz w:val="22"/>
          <w:szCs w:val="22"/>
        </w:rPr>
        <w:t xml:space="preserve"> </w:t>
      </w:r>
      <w:r w:rsidR="00B651F8">
        <w:rPr>
          <w:sz w:val="22"/>
          <w:szCs w:val="22"/>
        </w:rPr>
        <w:t>1</w:t>
      </w:r>
      <w:r w:rsidR="0073779F">
        <w:rPr>
          <w:sz w:val="22"/>
          <w:szCs w:val="22"/>
        </w:rPr>
        <w:t>-5</w:t>
      </w:r>
      <w:r w:rsidR="00F74F51" w:rsidRPr="003E742C">
        <w:rPr>
          <w:sz w:val="22"/>
          <w:szCs w:val="22"/>
        </w:rPr>
        <w:t xml:space="preserve"> </w:t>
      </w:r>
      <w:r w:rsidRPr="003E742C">
        <w:rPr>
          <w:sz w:val="22"/>
          <w:szCs w:val="22"/>
        </w:rPr>
        <w:t>(</w:t>
      </w:r>
      <w:proofErr w:type="spellStart"/>
      <w:proofErr w:type="gramStart"/>
      <w:r w:rsidR="00B651F8">
        <w:rPr>
          <w:sz w:val="22"/>
          <w:szCs w:val="22"/>
        </w:rPr>
        <w:t>aaup</w:t>
      </w:r>
      <w:proofErr w:type="spellEnd"/>
      <w:proofErr w:type="gramEnd"/>
      <w:r w:rsidR="00B651F8">
        <w:rPr>
          <w:sz w:val="22"/>
          <w:szCs w:val="22"/>
        </w:rPr>
        <w:t xml:space="preserve">, </w:t>
      </w:r>
      <w:proofErr w:type="spellStart"/>
      <w:r w:rsidR="00B651F8">
        <w:rPr>
          <w:sz w:val="22"/>
          <w:szCs w:val="22"/>
        </w:rPr>
        <w:t>usnews</w:t>
      </w:r>
      <w:proofErr w:type="spellEnd"/>
      <w:r w:rsidRPr="003E742C">
        <w:rPr>
          <w:sz w:val="22"/>
          <w:szCs w:val="22"/>
        </w:rPr>
        <w:t>).</w:t>
      </w:r>
      <w:r w:rsidR="0073779F">
        <w:rPr>
          <w:sz w:val="22"/>
          <w:szCs w:val="22"/>
        </w:rPr>
        <w:t xml:space="preserve">  Different researchers may be interested in different </w:t>
      </w:r>
      <w:r w:rsidR="00B651F8">
        <w:rPr>
          <w:sz w:val="22"/>
          <w:szCs w:val="22"/>
        </w:rPr>
        <w:t>regions and college types</w:t>
      </w:r>
      <w:r w:rsidR="0073779F">
        <w:rPr>
          <w:sz w:val="22"/>
          <w:szCs w:val="22"/>
        </w:rPr>
        <w:t xml:space="preserve">, so you are asked to write a program that provides summary statistics for any </w:t>
      </w:r>
      <w:r w:rsidR="00B651F8">
        <w:rPr>
          <w:sz w:val="22"/>
          <w:szCs w:val="22"/>
        </w:rPr>
        <w:t>region and type</w:t>
      </w:r>
      <w:r w:rsidR="0073779F">
        <w:rPr>
          <w:sz w:val="22"/>
          <w:szCs w:val="22"/>
        </w:rPr>
        <w:t xml:space="preserve"> that an individual may choose.  </w:t>
      </w:r>
    </w:p>
    <w:p w:rsidR="009F625B" w:rsidRDefault="009F625B" w:rsidP="009F625B">
      <w:pPr>
        <w:pStyle w:val="ListParagraph"/>
        <w:ind w:left="360"/>
        <w:rPr>
          <w:sz w:val="22"/>
          <w:szCs w:val="22"/>
        </w:rPr>
      </w:pPr>
    </w:p>
    <w:p w:rsidR="001A452C" w:rsidRPr="009F625B" w:rsidRDefault="008E0D2E" w:rsidP="009F625B">
      <w:pPr>
        <w:pStyle w:val="ListParagraph"/>
        <w:ind w:left="360"/>
        <w:rPr>
          <w:sz w:val="22"/>
          <w:szCs w:val="22"/>
        </w:rPr>
      </w:pPr>
      <w:r w:rsidRPr="009F625B">
        <w:rPr>
          <w:sz w:val="22"/>
          <w:szCs w:val="22"/>
        </w:rPr>
        <w:t xml:space="preserve">Create a SAS macro that allows the user to select/input a </w:t>
      </w:r>
      <w:r w:rsidR="00B651F8">
        <w:rPr>
          <w:sz w:val="22"/>
          <w:szCs w:val="22"/>
        </w:rPr>
        <w:t xml:space="preserve">region and college type </w:t>
      </w:r>
      <w:r w:rsidRPr="009F625B">
        <w:rPr>
          <w:sz w:val="22"/>
          <w:szCs w:val="22"/>
        </w:rPr>
        <w:t>and produce a summary report that includes the following information:</w:t>
      </w:r>
    </w:p>
    <w:p w:rsidR="008E0D2E" w:rsidRDefault="008E0D2E" w:rsidP="008E0D2E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a graphics-level </w:t>
      </w:r>
      <w:r w:rsidR="00B651F8">
        <w:rPr>
          <w:sz w:val="22"/>
          <w:szCs w:val="22"/>
        </w:rPr>
        <w:t>chart</w:t>
      </w:r>
      <w:r>
        <w:rPr>
          <w:sz w:val="22"/>
          <w:szCs w:val="22"/>
        </w:rPr>
        <w:t xml:space="preserve"> of the mean </w:t>
      </w:r>
      <w:r w:rsidR="00B651F8">
        <w:rPr>
          <w:sz w:val="22"/>
          <w:szCs w:val="22"/>
        </w:rPr>
        <w:t>professor salary by rank</w:t>
      </w:r>
      <w:r>
        <w:rPr>
          <w:sz w:val="22"/>
          <w:szCs w:val="22"/>
        </w:rPr>
        <w:t xml:space="preserve"> </w:t>
      </w:r>
      <w:r w:rsidR="00F80CB5">
        <w:rPr>
          <w:sz w:val="22"/>
          <w:szCs w:val="22"/>
        </w:rPr>
        <w:t xml:space="preserve">(across </w:t>
      </w:r>
      <w:r w:rsidR="00F357D4">
        <w:rPr>
          <w:sz w:val="22"/>
          <w:szCs w:val="22"/>
        </w:rPr>
        <w:t>institutions</w:t>
      </w:r>
      <w:r w:rsidR="00F80CB5">
        <w:rPr>
          <w:sz w:val="22"/>
          <w:szCs w:val="22"/>
        </w:rPr>
        <w:t xml:space="preserve">) </w:t>
      </w:r>
      <w:r w:rsidR="00B651F8">
        <w:rPr>
          <w:sz w:val="22"/>
          <w:szCs w:val="22"/>
        </w:rPr>
        <w:t xml:space="preserve">along with the total number of faculty </w:t>
      </w:r>
      <w:r>
        <w:rPr>
          <w:sz w:val="22"/>
          <w:szCs w:val="22"/>
        </w:rPr>
        <w:t xml:space="preserve">(include the </w:t>
      </w:r>
      <w:r w:rsidR="00B651F8">
        <w:rPr>
          <w:sz w:val="22"/>
          <w:szCs w:val="22"/>
        </w:rPr>
        <w:t>region and college type</w:t>
      </w:r>
      <w:r>
        <w:rPr>
          <w:sz w:val="22"/>
          <w:szCs w:val="22"/>
        </w:rPr>
        <w:t xml:space="preserve"> in the title)</w:t>
      </w:r>
      <w:r w:rsidR="00F80CB5">
        <w:rPr>
          <w:sz w:val="22"/>
          <w:szCs w:val="22"/>
        </w:rPr>
        <w:t>;</w:t>
      </w:r>
    </w:p>
    <w:p w:rsidR="00A15C4C" w:rsidRPr="00B27CFE" w:rsidRDefault="00C717E2" w:rsidP="00B27CFE">
      <w:pPr>
        <w:pStyle w:val="ListParagraph"/>
        <w:numPr>
          <w:ilvl w:val="1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u</w:t>
      </w:r>
      <w:r w:rsidR="00A15C4C">
        <w:rPr>
          <w:sz w:val="22"/>
          <w:szCs w:val="22"/>
        </w:rPr>
        <w:t>sing</w:t>
      </w:r>
      <w:proofErr w:type="gramEnd"/>
      <w:r w:rsidR="00A15C4C">
        <w:rPr>
          <w:sz w:val="22"/>
          <w:szCs w:val="22"/>
        </w:rPr>
        <w:t xml:space="preserve"> PROC TABULATE</w:t>
      </w:r>
      <w:r>
        <w:rPr>
          <w:sz w:val="22"/>
          <w:szCs w:val="22"/>
        </w:rPr>
        <w:t>)</w:t>
      </w:r>
      <w:r w:rsidR="00A15C4C">
        <w:rPr>
          <w:sz w:val="22"/>
          <w:szCs w:val="22"/>
        </w:rPr>
        <w:t xml:space="preserve">, </w:t>
      </w:r>
      <w:r>
        <w:rPr>
          <w:sz w:val="22"/>
          <w:szCs w:val="22"/>
        </w:rPr>
        <w:t>a table containing the</w:t>
      </w:r>
      <w:r w:rsidR="00A15C4C">
        <w:rPr>
          <w:sz w:val="22"/>
          <w:szCs w:val="22"/>
        </w:rPr>
        <w:t xml:space="preserve"> results of t-tests to determine whether the </w:t>
      </w:r>
      <w:r w:rsidR="00B651F8">
        <w:rPr>
          <w:sz w:val="22"/>
          <w:szCs w:val="22"/>
        </w:rPr>
        <w:t>mean salaries are different between ranks</w:t>
      </w:r>
      <w:r w:rsidR="00A15C4C">
        <w:rPr>
          <w:sz w:val="22"/>
          <w:szCs w:val="22"/>
        </w:rPr>
        <w:t>.  Include separate results</w:t>
      </w:r>
      <w:r>
        <w:rPr>
          <w:sz w:val="22"/>
          <w:szCs w:val="22"/>
        </w:rPr>
        <w:t xml:space="preserve"> (mean difference, t statistic, </w:t>
      </w:r>
      <w:proofErr w:type="gramStart"/>
      <w:r>
        <w:rPr>
          <w:sz w:val="22"/>
          <w:szCs w:val="22"/>
        </w:rPr>
        <w:t>p</w:t>
      </w:r>
      <w:proofErr w:type="gramEnd"/>
      <w:r>
        <w:rPr>
          <w:sz w:val="22"/>
          <w:szCs w:val="22"/>
        </w:rPr>
        <w:t xml:space="preserve">-value) </w:t>
      </w:r>
      <w:r w:rsidR="00A15C4C">
        <w:rPr>
          <w:sz w:val="22"/>
          <w:szCs w:val="22"/>
        </w:rPr>
        <w:t xml:space="preserve">for each </w:t>
      </w:r>
      <w:r w:rsidR="00B651F8">
        <w:rPr>
          <w:sz w:val="22"/>
          <w:szCs w:val="22"/>
        </w:rPr>
        <w:t>state</w:t>
      </w:r>
      <w:r w:rsidR="00E54299">
        <w:rPr>
          <w:sz w:val="22"/>
          <w:szCs w:val="22"/>
        </w:rPr>
        <w:t>.</w:t>
      </w:r>
    </w:p>
    <w:p w:rsidR="008E0D2E" w:rsidRDefault="008E0D2E" w:rsidP="001A452C">
      <w:pPr>
        <w:pStyle w:val="ListParagraph"/>
        <w:rPr>
          <w:sz w:val="22"/>
          <w:szCs w:val="22"/>
        </w:rPr>
      </w:pPr>
    </w:p>
    <w:p w:rsidR="00C717E2" w:rsidRDefault="00C717E2" w:rsidP="001A452C">
      <w:pPr>
        <w:pStyle w:val="ListParagraph"/>
        <w:rPr>
          <w:sz w:val="22"/>
          <w:szCs w:val="22"/>
        </w:rPr>
      </w:pPr>
    </w:p>
    <w:p w:rsidR="00C717E2" w:rsidRDefault="00C717E2" w:rsidP="001A452C">
      <w:pPr>
        <w:pStyle w:val="ListParagraph"/>
        <w:rPr>
          <w:sz w:val="22"/>
          <w:szCs w:val="22"/>
        </w:rPr>
      </w:pPr>
    </w:p>
    <w:p w:rsidR="00C717E2" w:rsidRPr="001A452C" w:rsidRDefault="00C717E2" w:rsidP="001A452C">
      <w:pPr>
        <w:pStyle w:val="ListParagraph"/>
        <w:rPr>
          <w:sz w:val="22"/>
          <w:szCs w:val="22"/>
        </w:rPr>
      </w:pPr>
    </w:p>
    <w:p w:rsidR="00F74F51" w:rsidRPr="003E742C" w:rsidRDefault="00F74F51" w:rsidP="00F74F51">
      <w:pPr>
        <w:pStyle w:val="ListParagraph"/>
        <w:rPr>
          <w:sz w:val="22"/>
          <w:szCs w:val="22"/>
        </w:rPr>
      </w:pPr>
    </w:p>
    <w:p w:rsidR="00BB6FE0" w:rsidRDefault="009F625B" w:rsidP="008D232D">
      <w:pPr>
        <w:pStyle w:val="ListParagraph"/>
        <w:numPr>
          <w:ilvl w:val="0"/>
          <w:numId w:val="2"/>
        </w:num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Perform a </w:t>
      </w:r>
      <w:r w:rsidR="008D232D">
        <w:rPr>
          <w:sz w:val="22"/>
          <w:szCs w:val="22"/>
        </w:rPr>
        <w:t>Monte Carlo simulation</w:t>
      </w:r>
      <w:r w:rsidR="00E9070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using SAS Macros </w:t>
      </w:r>
      <w:r w:rsidR="00E90708">
        <w:rPr>
          <w:sz w:val="22"/>
          <w:szCs w:val="22"/>
        </w:rPr>
        <w:t xml:space="preserve">to determine coverage probability for a </w:t>
      </w:r>
      <w:r w:rsidR="009702C1">
        <w:rPr>
          <w:sz w:val="22"/>
          <w:szCs w:val="22"/>
        </w:rPr>
        <w:t xml:space="preserve">large-sample approximate </w:t>
      </w:r>
      <w:r w:rsidR="00E90708">
        <w:rPr>
          <w:sz w:val="22"/>
          <w:szCs w:val="22"/>
        </w:rPr>
        <w:t>95% CI for a binomial probability</w:t>
      </w:r>
      <w:r>
        <w:rPr>
          <w:sz w:val="22"/>
          <w:szCs w:val="22"/>
        </w:rPr>
        <w:t>.</w:t>
      </w:r>
      <w:r w:rsidR="00C717E2">
        <w:rPr>
          <w:sz w:val="22"/>
          <w:szCs w:val="22"/>
        </w:rPr>
        <w:t xml:space="preserve">  The formula for the CI is </w:t>
      </w:r>
    </w:p>
    <w:p w:rsidR="00C717E2" w:rsidRDefault="00C717E2" w:rsidP="00C717E2">
      <w:pPr>
        <w:pStyle w:val="ListParagraph"/>
        <w:ind w:left="360"/>
        <w:rPr>
          <w:sz w:val="22"/>
          <w:szCs w:val="22"/>
        </w:rPr>
      </w:pPr>
    </w:p>
    <w:p w:rsidR="00C717E2" w:rsidRPr="00C717E2" w:rsidRDefault="004A57FC" w:rsidP="00C717E2">
      <w:pPr>
        <w:rPr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x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n</m:t>
              </m:r>
            </m:den>
          </m:f>
          <m:r>
            <w:rPr>
              <w:rFonts w:ascii="Cambria Math" w:hAnsi="Cambria Math"/>
              <w:sz w:val="22"/>
              <w:szCs w:val="22"/>
            </w:rPr>
            <m:t>±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1-α/2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/n</m:t>
              </m:r>
            </m:e>
          </m:rad>
        </m:oMath>
      </m:oMathPara>
    </w:p>
    <w:sectPr w:rsidR="00C717E2" w:rsidRPr="00C71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5314"/>
    <w:multiLevelType w:val="hybridMultilevel"/>
    <w:tmpl w:val="B26ED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1759A"/>
    <w:multiLevelType w:val="hybridMultilevel"/>
    <w:tmpl w:val="3034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11B02"/>
    <w:multiLevelType w:val="hybridMultilevel"/>
    <w:tmpl w:val="ABA66A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FB612D"/>
    <w:multiLevelType w:val="hybridMultilevel"/>
    <w:tmpl w:val="168E97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222EC"/>
    <w:multiLevelType w:val="hybridMultilevel"/>
    <w:tmpl w:val="4BF0B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61BC6"/>
    <w:multiLevelType w:val="hybridMultilevel"/>
    <w:tmpl w:val="82406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E91126"/>
    <w:multiLevelType w:val="hybridMultilevel"/>
    <w:tmpl w:val="B08ED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D73"/>
    <w:rsid w:val="000071C4"/>
    <w:rsid w:val="000228F1"/>
    <w:rsid w:val="00037C6A"/>
    <w:rsid w:val="00085474"/>
    <w:rsid w:val="000949E9"/>
    <w:rsid w:val="000C2940"/>
    <w:rsid w:val="00117FAD"/>
    <w:rsid w:val="001233C4"/>
    <w:rsid w:val="00180B4B"/>
    <w:rsid w:val="001A452C"/>
    <w:rsid w:val="002448E4"/>
    <w:rsid w:val="00254B85"/>
    <w:rsid w:val="0028287D"/>
    <w:rsid w:val="002D6A57"/>
    <w:rsid w:val="002E3D17"/>
    <w:rsid w:val="0030389B"/>
    <w:rsid w:val="00317664"/>
    <w:rsid w:val="00376594"/>
    <w:rsid w:val="003C4309"/>
    <w:rsid w:val="003D4567"/>
    <w:rsid w:val="003E742C"/>
    <w:rsid w:val="00412731"/>
    <w:rsid w:val="00414BA1"/>
    <w:rsid w:val="00421500"/>
    <w:rsid w:val="00463931"/>
    <w:rsid w:val="004657EC"/>
    <w:rsid w:val="00477F72"/>
    <w:rsid w:val="004961DD"/>
    <w:rsid w:val="004A57FC"/>
    <w:rsid w:val="00505034"/>
    <w:rsid w:val="00565FFA"/>
    <w:rsid w:val="00566873"/>
    <w:rsid w:val="005D1F0D"/>
    <w:rsid w:val="00634913"/>
    <w:rsid w:val="006C5720"/>
    <w:rsid w:val="006D51DA"/>
    <w:rsid w:val="006F0044"/>
    <w:rsid w:val="00724FA6"/>
    <w:rsid w:val="0073779F"/>
    <w:rsid w:val="0074798D"/>
    <w:rsid w:val="00756BAD"/>
    <w:rsid w:val="00763A35"/>
    <w:rsid w:val="007C06BA"/>
    <w:rsid w:val="007E5A9F"/>
    <w:rsid w:val="007F023B"/>
    <w:rsid w:val="00810815"/>
    <w:rsid w:val="00813AFE"/>
    <w:rsid w:val="00841B57"/>
    <w:rsid w:val="008877E6"/>
    <w:rsid w:val="008C7C31"/>
    <w:rsid w:val="008D232D"/>
    <w:rsid w:val="008E0D2E"/>
    <w:rsid w:val="00913560"/>
    <w:rsid w:val="009702C1"/>
    <w:rsid w:val="0098555B"/>
    <w:rsid w:val="009C252C"/>
    <w:rsid w:val="009F625B"/>
    <w:rsid w:val="00A07D4F"/>
    <w:rsid w:val="00A15C4C"/>
    <w:rsid w:val="00A26818"/>
    <w:rsid w:val="00A625D9"/>
    <w:rsid w:val="00A902C6"/>
    <w:rsid w:val="00A93525"/>
    <w:rsid w:val="00B27CFE"/>
    <w:rsid w:val="00B50C3A"/>
    <w:rsid w:val="00B651F8"/>
    <w:rsid w:val="00BA52E6"/>
    <w:rsid w:val="00BB6FE0"/>
    <w:rsid w:val="00BC3D73"/>
    <w:rsid w:val="00C51907"/>
    <w:rsid w:val="00C717E2"/>
    <w:rsid w:val="00C8130B"/>
    <w:rsid w:val="00C81C34"/>
    <w:rsid w:val="00CE5CDE"/>
    <w:rsid w:val="00D35022"/>
    <w:rsid w:val="00D40B18"/>
    <w:rsid w:val="00D41DE9"/>
    <w:rsid w:val="00D836FD"/>
    <w:rsid w:val="00DB17FE"/>
    <w:rsid w:val="00E20046"/>
    <w:rsid w:val="00E3409A"/>
    <w:rsid w:val="00E3647A"/>
    <w:rsid w:val="00E51C47"/>
    <w:rsid w:val="00E54299"/>
    <w:rsid w:val="00E85992"/>
    <w:rsid w:val="00E90708"/>
    <w:rsid w:val="00E95BD1"/>
    <w:rsid w:val="00EA51EC"/>
    <w:rsid w:val="00EB09CD"/>
    <w:rsid w:val="00EB5F98"/>
    <w:rsid w:val="00EC1176"/>
    <w:rsid w:val="00EF4901"/>
    <w:rsid w:val="00F357D4"/>
    <w:rsid w:val="00F671C4"/>
    <w:rsid w:val="00F74F51"/>
    <w:rsid w:val="00F80CB5"/>
    <w:rsid w:val="00FB7F1B"/>
    <w:rsid w:val="00FD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5BD3F8-6F3E-4969-93A0-6FD35CBD9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1C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1C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40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09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0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7862CA0.dotm</Template>
  <TotalTime>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J Naber</dc:creator>
  <cp:lastModifiedBy>Steve Naber</cp:lastModifiedBy>
  <cp:revision>2</cp:revision>
  <cp:lastPrinted>2013-09-25T13:52:00Z</cp:lastPrinted>
  <dcterms:created xsi:type="dcterms:W3CDTF">2015-12-02T16:54:00Z</dcterms:created>
  <dcterms:modified xsi:type="dcterms:W3CDTF">2015-12-02T16:54:00Z</dcterms:modified>
</cp:coreProperties>
</file>