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BC0" w:rsidRDefault="00520238" w:rsidP="00520238">
      <w:pPr>
        <w:jc w:val="center"/>
        <w:rPr>
          <w:b/>
        </w:rPr>
      </w:pPr>
      <w:r>
        <w:rPr>
          <w:b/>
        </w:rPr>
        <w:t>Statistics 6</w:t>
      </w:r>
      <w:r w:rsidR="00ED0BC0">
        <w:rPr>
          <w:b/>
        </w:rPr>
        <w:t>740</w:t>
      </w:r>
      <w:r w:rsidR="00600CB9">
        <w:rPr>
          <w:b/>
        </w:rPr>
        <w:t xml:space="preserve">:  </w:t>
      </w:r>
    </w:p>
    <w:p w:rsidR="00ED0BC0" w:rsidRDefault="00520238" w:rsidP="00F07459">
      <w:pPr>
        <w:jc w:val="center"/>
        <w:rPr>
          <w:b/>
        </w:rPr>
      </w:pPr>
      <w:r>
        <w:rPr>
          <w:b/>
        </w:rPr>
        <w:t>MWF 4</w:t>
      </w:r>
      <w:r w:rsidR="0042007D">
        <w:rPr>
          <w:b/>
        </w:rPr>
        <w:t>:1</w:t>
      </w:r>
      <w:r>
        <w:rPr>
          <w:b/>
        </w:rPr>
        <w:t xml:space="preserve">0 – </w:t>
      </w:r>
      <w:r w:rsidR="0042007D">
        <w:rPr>
          <w:b/>
        </w:rPr>
        <w:t>5</w:t>
      </w:r>
      <w:r>
        <w:rPr>
          <w:b/>
        </w:rPr>
        <w:t>:0</w:t>
      </w:r>
      <w:r w:rsidR="0042007D">
        <w:rPr>
          <w:b/>
        </w:rPr>
        <w:t>5</w:t>
      </w:r>
    </w:p>
    <w:p w:rsidR="00520238" w:rsidRDefault="00304710" w:rsidP="00F07459">
      <w:pPr>
        <w:jc w:val="center"/>
        <w:rPr>
          <w:b/>
        </w:rPr>
      </w:pPr>
      <w:r>
        <w:rPr>
          <w:b/>
        </w:rPr>
        <w:t>Journalism Building Room 375</w:t>
      </w:r>
    </w:p>
    <w:p w:rsidR="00520238" w:rsidRDefault="00520238" w:rsidP="00F07459">
      <w:pPr>
        <w:jc w:val="center"/>
        <w:rPr>
          <w:b/>
        </w:rPr>
      </w:pPr>
    </w:p>
    <w:p w:rsidR="00600CB9" w:rsidRDefault="00600CB9" w:rsidP="00F07459">
      <w:pPr>
        <w:jc w:val="center"/>
        <w:rPr>
          <w:b/>
        </w:rPr>
      </w:pPr>
      <w:r>
        <w:rPr>
          <w:b/>
        </w:rPr>
        <w:t>Instructor:  Steven</w:t>
      </w:r>
      <w:r w:rsidR="000E365D">
        <w:rPr>
          <w:b/>
        </w:rPr>
        <w:t xml:space="preserve"> J.</w:t>
      </w:r>
      <w:r>
        <w:rPr>
          <w:b/>
        </w:rPr>
        <w:t xml:space="preserve"> Naber</w:t>
      </w:r>
      <w:r w:rsidR="00B83C2B">
        <w:rPr>
          <w:b/>
        </w:rPr>
        <w:t>, PhD</w:t>
      </w:r>
    </w:p>
    <w:p w:rsidR="00600CB9" w:rsidRDefault="00600CB9" w:rsidP="00F07459">
      <w:pPr>
        <w:jc w:val="center"/>
        <w:rPr>
          <w:b/>
        </w:rPr>
      </w:pPr>
      <w:r>
        <w:rPr>
          <w:b/>
        </w:rPr>
        <w:t>Office:  Cockins Hall (CH) 212C</w:t>
      </w:r>
    </w:p>
    <w:p w:rsidR="00600CB9" w:rsidRDefault="00600CB9" w:rsidP="00F07459">
      <w:pPr>
        <w:jc w:val="center"/>
        <w:rPr>
          <w:b/>
        </w:rPr>
      </w:pPr>
      <w:r>
        <w:rPr>
          <w:b/>
        </w:rPr>
        <w:t>Office Phone:  292-0729</w:t>
      </w:r>
    </w:p>
    <w:p w:rsidR="00600CB9" w:rsidRDefault="00600CB9" w:rsidP="00F07459">
      <w:pPr>
        <w:jc w:val="center"/>
        <w:rPr>
          <w:b/>
        </w:rPr>
      </w:pPr>
      <w:r>
        <w:rPr>
          <w:b/>
        </w:rPr>
        <w:t xml:space="preserve">Email:  </w:t>
      </w:r>
      <w:hyperlink r:id="rId5" w:history="1">
        <w:r w:rsidRPr="008A3D18">
          <w:rPr>
            <w:rStyle w:val="Hyperlink"/>
            <w:b/>
          </w:rPr>
          <w:t>naber.1@osu.edu</w:t>
        </w:r>
      </w:hyperlink>
    </w:p>
    <w:p w:rsidR="00F07459" w:rsidRDefault="00F07459" w:rsidP="00F07459">
      <w:pPr>
        <w:jc w:val="center"/>
        <w:rPr>
          <w:b/>
        </w:rPr>
      </w:pPr>
      <w:r>
        <w:rPr>
          <w:b/>
        </w:rPr>
        <w:t xml:space="preserve">Office Hours:  </w:t>
      </w:r>
      <w:r w:rsidR="00DD1430">
        <w:rPr>
          <w:b/>
        </w:rPr>
        <w:t>Thursday,</w:t>
      </w:r>
      <w:r w:rsidR="00BA2271">
        <w:rPr>
          <w:b/>
        </w:rPr>
        <w:t xml:space="preserve"> 1</w:t>
      </w:r>
      <w:r w:rsidR="0042007D">
        <w:rPr>
          <w:b/>
        </w:rPr>
        <w:t>:3</w:t>
      </w:r>
      <w:r w:rsidR="00BA2271">
        <w:rPr>
          <w:b/>
        </w:rPr>
        <w:t xml:space="preserve">0 </w:t>
      </w:r>
      <w:r w:rsidR="00152FE0">
        <w:rPr>
          <w:b/>
        </w:rPr>
        <w:t>–</w:t>
      </w:r>
      <w:r w:rsidR="00BA2271">
        <w:rPr>
          <w:b/>
        </w:rPr>
        <w:t xml:space="preserve"> </w:t>
      </w:r>
      <w:r w:rsidR="0042007D">
        <w:rPr>
          <w:b/>
        </w:rPr>
        <w:t>3</w:t>
      </w:r>
      <w:r w:rsidR="00152FE0">
        <w:rPr>
          <w:b/>
        </w:rPr>
        <w:t>:</w:t>
      </w:r>
      <w:r w:rsidR="0042007D">
        <w:rPr>
          <w:b/>
        </w:rPr>
        <w:t>0</w:t>
      </w:r>
      <w:r w:rsidR="00152FE0">
        <w:rPr>
          <w:b/>
        </w:rPr>
        <w:t>0</w:t>
      </w:r>
    </w:p>
    <w:p w:rsidR="00F3799C" w:rsidRDefault="00F3799C" w:rsidP="00F07459">
      <w:pPr>
        <w:jc w:val="center"/>
        <w:rPr>
          <w:b/>
        </w:rPr>
      </w:pPr>
    </w:p>
    <w:p w:rsidR="00F3799C" w:rsidRDefault="00F3799C" w:rsidP="00F07459">
      <w:pPr>
        <w:jc w:val="center"/>
        <w:rPr>
          <w:b/>
        </w:rPr>
      </w:pPr>
      <w:r>
        <w:rPr>
          <w:b/>
        </w:rPr>
        <w:t xml:space="preserve">Grader: </w:t>
      </w:r>
      <w:proofErr w:type="spellStart"/>
      <w:r w:rsidR="00E21964">
        <w:rPr>
          <w:b/>
        </w:rPr>
        <w:t>Jieyi</w:t>
      </w:r>
      <w:proofErr w:type="spellEnd"/>
      <w:r w:rsidR="00E21964">
        <w:rPr>
          <w:b/>
        </w:rPr>
        <w:t xml:space="preserve"> Jiang</w:t>
      </w:r>
    </w:p>
    <w:p w:rsidR="00162C76" w:rsidRDefault="000A6F44" w:rsidP="00162C76">
      <w:pPr>
        <w:jc w:val="center"/>
        <w:rPr>
          <w:b/>
        </w:rPr>
      </w:pPr>
      <w:r>
        <w:rPr>
          <w:b/>
        </w:rPr>
        <w:t xml:space="preserve">Email: </w:t>
      </w:r>
      <w:r w:rsidR="003216A1">
        <w:rPr>
          <w:b/>
        </w:rPr>
        <w:fldChar w:fldCharType="begin"/>
      </w:r>
      <w:r w:rsidR="003216A1">
        <w:rPr>
          <w:b/>
        </w:rPr>
        <w:instrText xml:space="preserve"> HYPERLINK "mailto:</w:instrText>
      </w:r>
      <w:r w:rsidR="003216A1" w:rsidRPr="003216A1">
        <w:rPr>
          <w:b/>
        </w:rPr>
        <w:instrText>zhang.1125@osu.edu</w:instrText>
      </w:r>
      <w:r w:rsidR="003216A1">
        <w:rPr>
          <w:b/>
        </w:rPr>
        <w:instrText xml:space="preserve">" </w:instrText>
      </w:r>
      <w:r w:rsidR="003216A1">
        <w:rPr>
          <w:b/>
        </w:rPr>
        <w:fldChar w:fldCharType="separate"/>
      </w:r>
      <w:r w:rsidR="00E21964">
        <w:rPr>
          <w:rStyle w:val="Hyperlink"/>
          <w:b/>
        </w:rPr>
        <w:t>jiang.435</w:t>
      </w:r>
      <w:bookmarkStart w:id="0" w:name="_GoBack"/>
      <w:bookmarkEnd w:id="0"/>
      <w:r w:rsidR="003216A1" w:rsidRPr="004E4A2C">
        <w:rPr>
          <w:rStyle w:val="Hyperlink"/>
          <w:b/>
        </w:rPr>
        <w:t>@osu.edu</w:t>
      </w:r>
      <w:r w:rsidR="003216A1">
        <w:rPr>
          <w:b/>
        </w:rPr>
        <w:fldChar w:fldCharType="end"/>
      </w:r>
    </w:p>
    <w:p w:rsidR="000E365D" w:rsidRDefault="000E365D">
      <w:pPr>
        <w:rPr>
          <w:b/>
        </w:rPr>
      </w:pPr>
    </w:p>
    <w:p w:rsidR="000E365D" w:rsidRDefault="000E365D">
      <w:pPr>
        <w:rPr>
          <w:b/>
        </w:rPr>
      </w:pPr>
    </w:p>
    <w:p w:rsidR="00600CB9" w:rsidRPr="000E365D" w:rsidRDefault="000E365D">
      <w:r w:rsidRPr="000E365D">
        <w:rPr>
          <w:b/>
        </w:rPr>
        <w:t>Text</w:t>
      </w:r>
      <w:r>
        <w:rPr>
          <w:b/>
        </w:rPr>
        <w:t>:</w:t>
      </w:r>
      <w:r>
        <w:t xml:space="preserve">  </w:t>
      </w:r>
      <w:r w:rsidRPr="000E365D">
        <w:rPr>
          <w:i/>
        </w:rPr>
        <w:t>SAS Applications Programming:  A Gentle Approach</w:t>
      </w:r>
      <w:r w:rsidR="001601FF">
        <w:t xml:space="preserve">, Frank </w:t>
      </w:r>
      <w:proofErr w:type="spellStart"/>
      <w:r w:rsidR="001601FF">
        <w:t>DiI</w:t>
      </w:r>
      <w:r>
        <w:t>orio</w:t>
      </w:r>
      <w:proofErr w:type="spellEnd"/>
    </w:p>
    <w:p w:rsidR="000E365D" w:rsidRDefault="000E365D">
      <w:pPr>
        <w:rPr>
          <w:b/>
        </w:rPr>
      </w:pPr>
    </w:p>
    <w:p w:rsidR="000E365D" w:rsidRDefault="000E365D">
      <w:pPr>
        <w:rPr>
          <w:b/>
        </w:rPr>
      </w:pPr>
    </w:p>
    <w:p w:rsidR="00ED0BC0" w:rsidRDefault="00F07459">
      <w:r>
        <w:rPr>
          <w:b/>
        </w:rPr>
        <w:t xml:space="preserve">Course </w:t>
      </w:r>
      <w:r w:rsidR="00ED0BC0">
        <w:rPr>
          <w:b/>
        </w:rPr>
        <w:t>Topics:</w:t>
      </w:r>
    </w:p>
    <w:p w:rsidR="00ED0BC0" w:rsidRDefault="00ED0BC0"/>
    <w:p w:rsidR="00ED0BC0" w:rsidRPr="00ED0BC0" w:rsidRDefault="00ED0BC0" w:rsidP="00ED0BC0">
      <w:pPr>
        <w:pStyle w:val="ListParagraph"/>
        <w:numPr>
          <w:ilvl w:val="0"/>
          <w:numId w:val="1"/>
        </w:numPr>
      </w:pPr>
      <w:r>
        <w:t>Overview</w:t>
      </w:r>
      <w:r w:rsidR="0018481F">
        <w:t>/Review</w:t>
      </w:r>
      <w:r>
        <w:t xml:space="preserve"> of SAS</w:t>
      </w:r>
      <w:r w:rsidRPr="00ED0BC0">
        <w:rPr>
          <w:vertAlign w:val="superscript"/>
        </w:rPr>
        <w:t>®</w:t>
      </w:r>
    </w:p>
    <w:p w:rsidR="00ED0BC0" w:rsidRDefault="0018481F" w:rsidP="00ED0BC0">
      <w:pPr>
        <w:pStyle w:val="ListParagraph"/>
        <w:numPr>
          <w:ilvl w:val="0"/>
          <w:numId w:val="1"/>
        </w:numPr>
      </w:pPr>
      <w:r>
        <w:t>Inputting data from various formats</w:t>
      </w:r>
    </w:p>
    <w:p w:rsidR="00FD6885" w:rsidRDefault="00FD6885" w:rsidP="00FD6885">
      <w:pPr>
        <w:pStyle w:val="ListParagraph"/>
        <w:numPr>
          <w:ilvl w:val="0"/>
          <w:numId w:val="1"/>
        </w:numPr>
      </w:pPr>
      <w:r>
        <w:t>Mer</w:t>
      </w:r>
      <w:r w:rsidR="00B64F66">
        <w:t>ging and transporting data sets</w:t>
      </w:r>
    </w:p>
    <w:p w:rsidR="00ED0BC0" w:rsidRDefault="0018481F" w:rsidP="00ED0BC0">
      <w:pPr>
        <w:pStyle w:val="ListParagraph"/>
        <w:numPr>
          <w:ilvl w:val="0"/>
          <w:numId w:val="1"/>
        </w:numPr>
      </w:pPr>
      <w:r>
        <w:t>Data manipulation and calculations for statistical analyses</w:t>
      </w:r>
    </w:p>
    <w:p w:rsidR="00ED0BC0" w:rsidRDefault="0018481F" w:rsidP="00ED0BC0">
      <w:pPr>
        <w:pStyle w:val="ListParagraph"/>
        <w:numPr>
          <w:ilvl w:val="0"/>
          <w:numId w:val="1"/>
        </w:numPr>
      </w:pPr>
      <w:r>
        <w:t>Missing data calculations</w:t>
      </w:r>
    </w:p>
    <w:p w:rsidR="0018481F" w:rsidRDefault="0018481F" w:rsidP="00ED0BC0">
      <w:pPr>
        <w:pStyle w:val="ListParagraph"/>
        <w:numPr>
          <w:ilvl w:val="0"/>
          <w:numId w:val="1"/>
        </w:numPr>
      </w:pPr>
      <w:r>
        <w:t>Formatting for presenting resu</w:t>
      </w:r>
      <w:r w:rsidR="00B64F66">
        <w:t>lts and as a data analysis tool</w:t>
      </w:r>
    </w:p>
    <w:p w:rsidR="00ED0BC0" w:rsidRDefault="0018481F" w:rsidP="00ED0BC0">
      <w:pPr>
        <w:pStyle w:val="ListParagraph"/>
        <w:numPr>
          <w:ilvl w:val="0"/>
          <w:numId w:val="1"/>
        </w:numPr>
      </w:pPr>
      <w:r>
        <w:t>Graphical presentation of data</w:t>
      </w:r>
    </w:p>
    <w:p w:rsidR="00ED0BC0" w:rsidRDefault="0018481F" w:rsidP="00ED0BC0">
      <w:pPr>
        <w:pStyle w:val="ListParagraph"/>
        <w:numPr>
          <w:ilvl w:val="0"/>
          <w:numId w:val="1"/>
        </w:numPr>
      </w:pPr>
      <w:r>
        <w:t>Output delivery system for presentation</w:t>
      </w:r>
      <w:r w:rsidR="00B64F66">
        <w:t xml:space="preserve"> and analyses</w:t>
      </w:r>
    </w:p>
    <w:p w:rsidR="0064564B" w:rsidRDefault="0064564B" w:rsidP="0064564B">
      <w:pPr>
        <w:pStyle w:val="ListParagraph"/>
        <w:numPr>
          <w:ilvl w:val="0"/>
          <w:numId w:val="1"/>
        </w:numPr>
      </w:pPr>
      <w:r>
        <w:t>Using relational databases and SQL</w:t>
      </w:r>
    </w:p>
    <w:p w:rsidR="00ED0BC0" w:rsidRDefault="0018481F" w:rsidP="00ED0BC0">
      <w:pPr>
        <w:pStyle w:val="ListParagraph"/>
        <w:numPr>
          <w:ilvl w:val="0"/>
          <w:numId w:val="1"/>
        </w:numPr>
      </w:pPr>
      <w:r>
        <w:t>Macro programming language</w:t>
      </w:r>
    </w:p>
    <w:p w:rsidR="00ED0BC0" w:rsidRDefault="00ED0BC0"/>
    <w:p w:rsidR="000E365D" w:rsidRDefault="000E365D">
      <w:pPr>
        <w:rPr>
          <w:b/>
        </w:rPr>
      </w:pPr>
    </w:p>
    <w:p w:rsidR="00600CB9" w:rsidRDefault="00600CB9">
      <w:r>
        <w:rPr>
          <w:b/>
        </w:rPr>
        <w:t>Grading:</w:t>
      </w:r>
    </w:p>
    <w:p w:rsidR="00600CB9" w:rsidRDefault="00600CB9"/>
    <w:p w:rsidR="00600CB9" w:rsidRDefault="000E365D">
      <w:r>
        <w:tab/>
        <w:t>H</w:t>
      </w:r>
      <w:r w:rsidR="00600CB9">
        <w:t>omework (</w:t>
      </w:r>
      <w:r w:rsidR="00D95097">
        <w:t>1/</w:t>
      </w:r>
      <w:r w:rsidR="001573D4">
        <w:t>3</w:t>
      </w:r>
      <w:r w:rsidR="00600CB9">
        <w:t>)</w:t>
      </w:r>
    </w:p>
    <w:p w:rsidR="00600CB9" w:rsidRDefault="00600CB9" w:rsidP="00CD00D8">
      <w:pPr>
        <w:tabs>
          <w:tab w:val="left" w:pos="720"/>
          <w:tab w:val="left" w:pos="1440"/>
          <w:tab w:val="left" w:pos="6435"/>
        </w:tabs>
      </w:pPr>
      <w:r>
        <w:tab/>
        <w:t>Project (</w:t>
      </w:r>
      <w:r w:rsidR="00D95097">
        <w:t>1/</w:t>
      </w:r>
      <w:r w:rsidR="001573D4">
        <w:t>3</w:t>
      </w:r>
      <w:r>
        <w:t>)</w:t>
      </w:r>
      <w:r w:rsidR="00CD00D8">
        <w:tab/>
      </w:r>
    </w:p>
    <w:p w:rsidR="0016713A" w:rsidRDefault="001573D4">
      <w:r>
        <w:tab/>
        <w:t>Take-home final (</w:t>
      </w:r>
      <w:r w:rsidR="00D95097">
        <w:t>1/</w:t>
      </w:r>
      <w:r>
        <w:t>3</w:t>
      </w:r>
      <w:r w:rsidR="0016713A">
        <w:t>)</w:t>
      </w:r>
    </w:p>
    <w:p w:rsidR="00FA248F" w:rsidRDefault="00FA248F"/>
    <w:p w:rsidR="000E365D" w:rsidRDefault="000E365D">
      <w:pPr>
        <w:rPr>
          <w:b/>
        </w:rPr>
      </w:pPr>
    </w:p>
    <w:p w:rsidR="000E365D" w:rsidRDefault="000E365D">
      <w:pPr>
        <w:rPr>
          <w:b/>
        </w:rPr>
      </w:pPr>
      <w:r>
        <w:rPr>
          <w:b/>
        </w:rPr>
        <w:br w:type="page"/>
      </w:r>
    </w:p>
    <w:p w:rsidR="00FF0A34" w:rsidRDefault="00FF0A34">
      <w:pPr>
        <w:rPr>
          <w:b/>
        </w:rPr>
      </w:pPr>
      <w:r>
        <w:rPr>
          <w:b/>
        </w:rPr>
        <w:lastRenderedPageBreak/>
        <w:t>Homework Description:</w:t>
      </w:r>
    </w:p>
    <w:p w:rsidR="00A10B36" w:rsidRDefault="00A10B36" w:rsidP="00A10B36">
      <w:pPr>
        <w:pStyle w:val="ListParagraph"/>
        <w:numPr>
          <w:ilvl w:val="0"/>
          <w:numId w:val="3"/>
        </w:numPr>
      </w:pPr>
      <w:r>
        <w:t>Two types:</w:t>
      </w:r>
    </w:p>
    <w:p w:rsidR="00A10B36" w:rsidRDefault="00A10B36" w:rsidP="00A10B36">
      <w:pPr>
        <w:pStyle w:val="ListParagraph"/>
        <w:numPr>
          <w:ilvl w:val="1"/>
          <w:numId w:val="3"/>
        </w:numPr>
      </w:pPr>
      <w:r>
        <w:t>Daily assignments (ungraded)</w:t>
      </w:r>
    </w:p>
    <w:p w:rsidR="00A10B36" w:rsidRDefault="00A10B36" w:rsidP="00A10B36">
      <w:pPr>
        <w:pStyle w:val="ListParagraph"/>
        <w:numPr>
          <w:ilvl w:val="2"/>
          <w:numId w:val="3"/>
        </w:numPr>
      </w:pPr>
      <w:r>
        <w:t>Reading from text</w:t>
      </w:r>
    </w:p>
    <w:p w:rsidR="00A10B36" w:rsidRDefault="00A10B36" w:rsidP="00A10B36">
      <w:pPr>
        <w:pStyle w:val="ListParagraph"/>
        <w:numPr>
          <w:ilvl w:val="2"/>
          <w:numId w:val="3"/>
        </w:numPr>
      </w:pPr>
      <w:r>
        <w:t>SAS exploration</w:t>
      </w:r>
    </w:p>
    <w:p w:rsidR="00A10B36" w:rsidRDefault="00A10B36" w:rsidP="00FF0A34">
      <w:pPr>
        <w:pStyle w:val="ListParagraph"/>
        <w:numPr>
          <w:ilvl w:val="0"/>
          <w:numId w:val="3"/>
        </w:numPr>
      </w:pPr>
      <w:r>
        <w:t>Programming</w:t>
      </w:r>
      <w:r w:rsidR="00917576">
        <w:t xml:space="preserve"> assignments (6 - 8</w:t>
      </w:r>
      <w:r w:rsidR="00F3799C">
        <w:t>)</w:t>
      </w:r>
    </w:p>
    <w:p w:rsidR="00A10B36" w:rsidRDefault="00FF0A34" w:rsidP="00A10B36">
      <w:pPr>
        <w:pStyle w:val="ListParagraph"/>
        <w:numPr>
          <w:ilvl w:val="1"/>
          <w:numId w:val="3"/>
        </w:numPr>
      </w:pPr>
      <w:r>
        <w:t>Data sets will be provided</w:t>
      </w:r>
    </w:p>
    <w:p w:rsidR="00FF0A34" w:rsidRDefault="00FF0A34" w:rsidP="00A10B36">
      <w:pPr>
        <w:pStyle w:val="ListParagraph"/>
        <w:numPr>
          <w:ilvl w:val="1"/>
          <w:numId w:val="3"/>
        </w:numPr>
      </w:pPr>
      <w:r>
        <w:t>Read data into SAS</w:t>
      </w:r>
    </w:p>
    <w:p w:rsidR="00FF0A34" w:rsidRDefault="00FF0A34" w:rsidP="00A10B36">
      <w:pPr>
        <w:pStyle w:val="ListParagraph"/>
        <w:numPr>
          <w:ilvl w:val="1"/>
          <w:numId w:val="3"/>
        </w:numPr>
      </w:pPr>
      <w:r>
        <w:t xml:space="preserve">Perform </w:t>
      </w:r>
      <w:r w:rsidR="0042007D">
        <w:t>several</w:t>
      </w:r>
      <w:r w:rsidR="00A10B36">
        <w:t xml:space="preserve"> </w:t>
      </w:r>
      <w:r>
        <w:t>tasks</w:t>
      </w:r>
    </w:p>
    <w:p w:rsidR="00FF0A34" w:rsidRDefault="00FF0A34" w:rsidP="00A10B36">
      <w:pPr>
        <w:pStyle w:val="ListParagraph"/>
        <w:numPr>
          <w:ilvl w:val="1"/>
          <w:numId w:val="3"/>
        </w:numPr>
      </w:pPr>
      <w:r>
        <w:t>Create output</w:t>
      </w:r>
    </w:p>
    <w:p w:rsidR="00FF0A34" w:rsidRDefault="00FF0A34" w:rsidP="00A10B36">
      <w:pPr>
        <w:pStyle w:val="ListParagraph"/>
        <w:numPr>
          <w:ilvl w:val="1"/>
          <w:numId w:val="3"/>
        </w:numPr>
      </w:pPr>
      <w:r>
        <w:t>Submit:</w:t>
      </w:r>
    </w:p>
    <w:p w:rsidR="00FF0A34" w:rsidRDefault="00FF0A34" w:rsidP="00A10B36">
      <w:pPr>
        <w:pStyle w:val="ListParagraph"/>
        <w:numPr>
          <w:ilvl w:val="2"/>
          <w:numId w:val="3"/>
        </w:numPr>
      </w:pPr>
      <w:r>
        <w:t>SAS program (with comments)</w:t>
      </w:r>
    </w:p>
    <w:p w:rsidR="00FF0A34" w:rsidRDefault="00FF0A34" w:rsidP="00A10B36">
      <w:pPr>
        <w:pStyle w:val="ListParagraph"/>
        <w:numPr>
          <w:ilvl w:val="2"/>
          <w:numId w:val="3"/>
        </w:numPr>
      </w:pPr>
      <w:r>
        <w:t xml:space="preserve">SAS log file; and </w:t>
      </w:r>
    </w:p>
    <w:p w:rsidR="00FF0A34" w:rsidRPr="00FF0A34" w:rsidRDefault="00FF0A34" w:rsidP="00A10B36">
      <w:pPr>
        <w:pStyle w:val="ListParagraph"/>
        <w:numPr>
          <w:ilvl w:val="2"/>
          <w:numId w:val="3"/>
        </w:numPr>
      </w:pPr>
      <w:r>
        <w:t>Output</w:t>
      </w:r>
    </w:p>
    <w:p w:rsidR="00FF0A34" w:rsidRDefault="00FF0A34">
      <w:pPr>
        <w:rPr>
          <w:b/>
        </w:rPr>
      </w:pPr>
    </w:p>
    <w:p w:rsidR="00FA248F" w:rsidRDefault="00FA248F">
      <w:r>
        <w:rPr>
          <w:b/>
        </w:rPr>
        <w:t>Project</w:t>
      </w:r>
      <w:r w:rsidR="000E365D">
        <w:rPr>
          <w:b/>
        </w:rPr>
        <w:t xml:space="preserve"> Description</w:t>
      </w:r>
      <w:r>
        <w:rPr>
          <w:b/>
        </w:rPr>
        <w:t>:</w:t>
      </w:r>
    </w:p>
    <w:p w:rsidR="00FA248F" w:rsidRDefault="00FA248F"/>
    <w:p w:rsidR="000E365D" w:rsidRDefault="00A546EE" w:rsidP="000E365D">
      <w:pPr>
        <w:pStyle w:val="ListParagraph"/>
        <w:numPr>
          <w:ilvl w:val="0"/>
          <w:numId w:val="2"/>
        </w:numPr>
      </w:pPr>
      <w:r>
        <w:t>D</w:t>
      </w:r>
      <w:r w:rsidR="00FA248F">
        <w:t>ataset</w:t>
      </w:r>
      <w:r>
        <w:t>s will be provided</w:t>
      </w:r>
    </w:p>
    <w:p w:rsidR="000E365D" w:rsidRDefault="00FA248F" w:rsidP="000E365D">
      <w:pPr>
        <w:pStyle w:val="ListParagraph"/>
        <w:numPr>
          <w:ilvl w:val="0"/>
          <w:numId w:val="2"/>
        </w:numPr>
      </w:pPr>
      <w:r>
        <w:t>Read data into SAS</w:t>
      </w:r>
    </w:p>
    <w:p w:rsidR="000E365D" w:rsidRDefault="00FA248F" w:rsidP="000E365D">
      <w:pPr>
        <w:pStyle w:val="ListParagraph"/>
        <w:numPr>
          <w:ilvl w:val="0"/>
          <w:numId w:val="2"/>
        </w:numPr>
      </w:pPr>
      <w:r>
        <w:t>Perform data manipulations</w:t>
      </w:r>
    </w:p>
    <w:p w:rsidR="000E365D" w:rsidRDefault="000E365D" w:rsidP="000E365D">
      <w:pPr>
        <w:pStyle w:val="ListParagraph"/>
        <w:numPr>
          <w:ilvl w:val="1"/>
          <w:numId w:val="2"/>
        </w:numPr>
      </w:pPr>
      <w:r>
        <w:t>Calculate new variable</w:t>
      </w:r>
      <w:r w:rsidR="000A0D0C">
        <w:t>s</w:t>
      </w:r>
    </w:p>
    <w:p w:rsidR="000E365D" w:rsidRDefault="000E365D" w:rsidP="000E365D">
      <w:pPr>
        <w:pStyle w:val="ListParagraph"/>
        <w:numPr>
          <w:ilvl w:val="1"/>
          <w:numId w:val="2"/>
        </w:numPr>
      </w:pPr>
      <w:r>
        <w:t>Subset data or expand/contract data</w:t>
      </w:r>
    </w:p>
    <w:p w:rsidR="000E365D" w:rsidRDefault="00F72D2E" w:rsidP="000E365D">
      <w:pPr>
        <w:pStyle w:val="ListParagraph"/>
        <w:numPr>
          <w:ilvl w:val="0"/>
          <w:numId w:val="2"/>
        </w:numPr>
      </w:pPr>
      <w:r>
        <w:t>Calculate summary statistics</w:t>
      </w:r>
      <w:r w:rsidR="000E365D">
        <w:t xml:space="preserve"> using at least 2 procedures</w:t>
      </w:r>
    </w:p>
    <w:p w:rsidR="000E365D" w:rsidRDefault="00F72D2E" w:rsidP="000E365D">
      <w:pPr>
        <w:pStyle w:val="ListParagraph"/>
        <w:numPr>
          <w:ilvl w:val="0"/>
          <w:numId w:val="2"/>
        </w:numPr>
      </w:pPr>
      <w:r>
        <w:t>Perform statistical analysis</w:t>
      </w:r>
      <w:r w:rsidR="000E365D">
        <w:t xml:space="preserve"> appropriate to your data</w:t>
      </w:r>
    </w:p>
    <w:p w:rsidR="000E365D" w:rsidRDefault="000E365D" w:rsidP="000E365D">
      <w:pPr>
        <w:pStyle w:val="ListParagraph"/>
        <w:numPr>
          <w:ilvl w:val="0"/>
          <w:numId w:val="2"/>
        </w:numPr>
      </w:pPr>
      <w:r>
        <w:t>Create graphics</w:t>
      </w:r>
      <w:r w:rsidR="00606447">
        <w:t xml:space="preserve"> to illustrate/supplement your statistical analysis</w:t>
      </w:r>
    </w:p>
    <w:p w:rsidR="000E365D" w:rsidRDefault="000E365D" w:rsidP="00FF0A34">
      <w:pPr>
        <w:pStyle w:val="ListParagraph"/>
        <w:numPr>
          <w:ilvl w:val="0"/>
          <w:numId w:val="2"/>
        </w:numPr>
      </w:pPr>
      <w:r>
        <w:t>Write report (</w:t>
      </w:r>
      <w:r w:rsidR="00304710">
        <w:t>10</w:t>
      </w:r>
      <w:r>
        <w:t xml:space="preserve"> – </w:t>
      </w:r>
      <w:r w:rsidR="00304710">
        <w:t>2</w:t>
      </w:r>
      <w:r>
        <w:t>0 pages + appendices)</w:t>
      </w:r>
    </w:p>
    <w:p w:rsidR="000E365D" w:rsidRPr="00FA248F" w:rsidRDefault="000E365D"/>
    <w:sectPr w:rsidR="000E365D" w:rsidRPr="00FA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70691"/>
    <w:multiLevelType w:val="hybridMultilevel"/>
    <w:tmpl w:val="300ED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66DB5"/>
    <w:multiLevelType w:val="hybridMultilevel"/>
    <w:tmpl w:val="EE84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F0F40"/>
    <w:multiLevelType w:val="hybridMultilevel"/>
    <w:tmpl w:val="6958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C0"/>
    <w:rsid w:val="000A0D0C"/>
    <w:rsid w:val="000A6F44"/>
    <w:rsid w:val="000E365D"/>
    <w:rsid w:val="00152FE0"/>
    <w:rsid w:val="001573D4"/>
    <w:rsid w:val="001601FF"/>
    <w:rsid w:val="00162C76"/>
    <w:rsid w:val="0016713A"/>
    <w:rsid w:val="0018481F"/>
    <w:rsid w:val="001A30BC"/>
    <w:rsid w:val="00285730"/>
    <w:rsid w:val="00304710"/>
    <w:rsid w:val="003216A1"/>
    <w:rsid w:val="0042007D"/>
    <w:rsid w:val="00520238"/>
    <w:rsid w:val="005D1F0D"/>
    <w:rsid w:val="00600CB9"/>
    <w:rsid w:val="00606447"/>
    <w:rsid w:val="006278F1"/>
    <w:rsid w:val="0064564B"/>
    <w:rsid w:val="00690A36"/>
    <w:rsid w:val="007F2BA7"/>
    <w:rsid w:val="00863DEF"/>
    <w:rsid w:val="00917576"/>
    <w:rsid w:val="009F06CF"/>
    <w:rsid w:val="009F0F62"/>
    <w:rsid w:val="00A10B36"/>
    <w:rsid w:val="00A27728"/>
    <w:rsid w:val="00A546EE"/>
    <w:rsid w:val="00B64F66"/>
    <w:rsid w:val="00B67ADE"/>
    <w:rsid w:val="00B83C2B"/>
    <w:rsid w:val="00BA2271"/>
    <w:rsid w:val="00CD00D8"/>
    <w:rsid w:val="00D05BCA"/>
    <w:rsid w:val="00D40B18"/>
    <w:rsid w:val="00D41DE9"/>
    <w:rsid w:val="00D95097"/>
    <w:rsid w:val="00DD1430"/>
    <w:rsid w:val="00E21964"/>
    <w:rsid w:val="00ED0BC0"/>
    <w:rsid w:val="00F07459"/>
    <w:rsid w:val="00F3799C"/>
    <w:rsid w:val="00F72D2E"/>
    <w:rsid w:val="00FA248F"/>
    <w:rsid w:val="00FA3116"/>
    <w:rsid w:val="00FD6885"/>
    <w:rsid w:val="00F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17B2D-6EB1-4BB7-8112-FF8164A2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C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ber.1@o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2CE109BB.dotm</Template>
  <TotalTime>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J Naber</dc:creator>
  <cp:lastModifiedBy>Steve Naber</cp:lastModifiedBy>
  <cp:revision>6</cp:revision>
  <cp:lastPrinted>2013-07-08T18:16:00Z</cp:lastPrinted>
  <dcterms:created xsi:type="dcterms:W3CDTF">2015-08-10T12:49:00Z</dcterms:created>
  <dcterms:modified xsi:type="dcterms:W3CDTF">2015-08-24T16:53:00Z</dcterms:modified>
</cp:coreProperties>
</file>